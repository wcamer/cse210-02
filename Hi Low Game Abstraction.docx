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B4E8" w14:textId="6CC5BE9D" w:rsidR="008918F2" w:rsidRDefault="00B715E5">
      <w:pPr>
        <w:pStyle w:val="Heading1"/>
      </w:pPr>
      <w:r>
        <w:t>HI-Low Game Abstraction</w:t>
      </w:r>
    </w:p>
    <w:p w14:paraId="0B23428C" w14:textId="22C118F5" w:rsidR="00BE46E0" w:rsidRDefault="00BE46E0" w:rsidP="00B715E5">
      <w:pPr>
        <w:pStyle w:val="ListBullet"/>
      </w:pPr>
      <w:r>
        <w:t xml:space="preserve">Just so we can keep our ideas in order, please choose a color for your font and put it in the key so we can see whose ideas belong to which person.  </w:t>
      </w:r>
    </w:p>
    <w:p w14:paraId="64E72C12" w14:textId="139289CE" w:rsidR="0005674C" w:rsidRDefault="0005674C" w:rsidP="0005674C">
      <w:pPr>
        <w:pStyle w:val="ListBullet"/>
        <w:numPr>
          <w:ilvl w:val="0"/>
          <w:numId w:val="0"/>
        </w:numPr>
        <w:ind w:left="432" w:hanging="432"/>
      </w:pPr>
    </w:p>
    <w:p w14:paraId="77BD6073" w14:textId="77777777" w:rsidR="0005674C" w:rsidRDefault="0005674C" w:rsidP="0005674C">
      <w:pPr>
        <w:pStyle w:val="ListBullet"/>
        <w:numPr>
          <w:ilvl w:val="0"/>
          <w:numId w:val="0"/>
        </w:numPr>
        <w:ind w:left="432" w:hanging="432"/>
      </w:pPr>
    </w:p>
    <w:p w14:paraId="69D28D8E" w14:textId="42CC84E9" w:rsidR="00BE46E0" w:rsidRDefault="00BE46E0" w:rsidP="00B715E5">
      <w:pPr>
        <w:pStyle w:val="ListBullet"/>
      </w:pPr>
      <w:r>
        <w:t>Key</w:t>
      </w:r>
    </w:p>
    <w:p w14:paraId="48F8D28A" w14:textId="669136D3" w:rsidR="00BE46E0" w:rsidRDefault="00BE46E0" w:rsidP="00BE46E0">
      <w:pPr>
        <w:pStyle w:val="ListBullet"/>
        <w:numPr>
          <w:ilvl w:val="0"/>
          <w:numId w:val="0"/>
        </w:numPr>
        <w:ind w:left="432" w:hanging="432"/>
      </w:pPr>
      <w:r>
        <w:t>Black = What we discussed as group.</w:t>
      </w:r>
    </w:p>
    <w:p w14:paraId="3B13ABAC" w14:textId="08D75C33" w:rsidR="00BE46E0" w:rsidRPr="0005674C" w:rsidRDefault="00BE46E0" w:rsidP="00BE46E0">
      <w:pPr>
        <w:pStyle w:val="ListBullet"/>
        <w:numPr>
          <w:ilvl w:val="0"/>
          <w:numId w:val="0"/>
        </w:numPr>
        <w:ind w:left="432" w:hanging="432"/>
        <w:rPr>
          <w:color w:val="auto"/>
        </w:rPr>
      </w:pPr>
      <w:r w:rsidRPr="00BE46E0">
        <w:rPr>
          <w:color w:val="00B050"/>
        </w:rPr>
        <w:t>Green = William</w:t>
      </w:r>
    </w:p>
    <w:p w14:paraId="16F67AF2" w14:textId="76588CF8" w:rsidR="00BE46E0" w:rsidRDefault="00045579" w:rsidP="00BE46E0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rFonts w:ascii="Calibri" w:hAnsi="Calibri" w:cs="Calibri"/>
          <w:color w:val="0000FF"/>
        </w:rPr>
        <w:t>Blue = Ramón</w:t>
      </w:r>
    </w:p>
    <w:p w14:paraId="6A2A0D3A" w14:textId="3608C703" w:rsidR="001D504A" w:rsidRDefault="00EB06F2" w:rsidP="00BE46E0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F993AA" w:themeColor="text2" w:themeTint="40"/>
        </w:rPr>
        <w:t xml:space="preserve">Pink = </w:t>
      </w:r>
      <w:r w:rsidRPr="00EB06F2">
        <w:rPr>
          <w:color w:val="F993AA" w:themeColor="text2" w:themeTint="40"/>
        </w:rPr>
        <w:t>Nikki</w:t>
      </w:r>
      <w:r>
        <w:rPr>
          <w:color w:val="00B050"/>
        </w:rPr>
        <w:t xml:space="preserve"> </w:t>
      </w:r>
    </w:p>
    <w:p w14:paraId="36977079" w14:textId="77777777" w:rsidR="00EB06F2" w:rsidRPr="00BE46E0" w:rsidRDefault="00EB06F2" w:rsidP="00BE46E0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</w:p>
    <w:p w14:paraId="08BAD7E8" w14:textId="36E85C22" w:rsidR="008918F2" w:rsidRDefault="00B715E5" w:rsidP="00B715E5">
      <w:pPr>
        <w:pStyle w:val="ListBullet"/>
      </w:pPr>
      <w:r>
        <w:t>Player that starts with 300 points</w:t>
      </w:r>
    </w:p>
    <w:p w14:paraId="02EC1255" w14:textId="0B7B1C6F" w:rsidR="00B715E5" w:rsidRDefault="00B715E5" w:rsidP="00B715E5">
      <w:pPr>
        <w:pStyle w:val="ListBullet"/>
        <w:numPr>
          <w:ilvl w:val="0"/>
          <w:numId w:val="0"/>
        </w:numPr>
        <w:ind w:left="432" w:hanging="432"/>
      </w:pPr>
      <w:r>
        <w:t xml:space="preserve">Class Player </w:t>
      </w:r>
    </w:p>
    <w:p w14:paraId="0CFE7D02" w14:textId="62F88CDD" w:rsidR="0095566A" w:rsidRPr="00BE46E0" w:rsidRDefault="0095566A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BE46E0">
        <w:rPr>
          <w:color w:val="00B050"/>
        </w:rPr>
        <w:t>Possible attributes of player</w:t>
      </w:r>
    </w:p>
    <w:p w14:paraId="7440E98D" w14:textId="3E8B15A9" w:rsidR="0095566A" w:rsidRPr="00BE46E0" w:rsidRDefault="0095566A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BE46E0">
        <w:rPr>
          <w:color w:val="00B050"/>
        </w:rPr>
        <w:t>Player has points</w:t>
      </w:r>
    </w:p>
    <w:p w14:paraId="78CABB46" w14:textId="4F5077B5" w:rsidR="0095566A" w:rsidRPr="00BE46E0" w:rsidRDefault="0095566A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BE46E0">
        <w:rPr>
          <w:color w:val="00B050"/>
        </w:rPr>
        <w:tab/>
        <w:t>Points start at 300</w:t>
      </w:r>
    </w:p>
    <w:p w14:paraId="5D0D2E99" w14:textId="267732CE" w:rsidR="0095566A" w:rsidRDefault="0095566A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BE46E0">
        <w:rPr>
          <w:color w:val="00B050"/>
        </w:rPr>
        <w:tab/>
        <w:t>Points can increase by 100 or decrease by 75</w:t>
      </w:r>
    </w:p>
    <w:p w14:paraId="45E4C1B5" w14:textId="77777777" w:rsidR="001D504A" w:rsidRPr="00BE46E0" w:rsidRDefault="001D504A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</w:p>
    <w:p w14:paraId="38F4046D" w14:textId="42AE56DC" w:rsidR="0095566A" w:rsidRDefault="0095566A" w:rsidP="0095566A">
      <w:pPr>
        <w:pStyle w:val="ListBullet"/>
        <w:numPr>
          <w:ilvl w:val="0"/>
          <w:numId w:val="0"/>
        </w:numPr>
        <w:ind w:left="432" w:hanging="432"/>
      </w:pPr>
    </w:p>
    <w:p w14:paraId="13CF1ABB" w14:textId="586D2318" w:rsidR="0095566A" w:rsidRDefault="0095566A" w:rsidP="0095566A">
      <w:pPr>
        <w:pStyle w:val="ListBullet"/>
        <w:numPr>
          <w:ilvl w:val="0"/>
          <w:numId w:val="0"/>
        </w:numPr>
        <w:ind w:left="432" w:hanging="432"/>
      </w:pPr>
      <w:r>
        <w:t>Possible behaviors</w:t>
      </w:r>
    </w:p>
    <w:p w14:paraId="40222888" w14:textId="513DDD40" w:rsidR="0095566A" w:rsidRDefault="0095566A" w:rsidP="0095566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BE46E0">
        <w:rPr>
          <w:color w:val="00B050"/>
        </w:rPr>
        <w:t>Player will make choice to GUESS or to END the game.</w:t>
      </w:r>
    </w:p>
    <w:p w14:paraId="4D5DAFE7" w14:textId="7EFDCCA4" w:rsidR="001D504A" w:rsidRPr="00BE46E0" w:rsidRDefault="001D504A" w:rsidP="0095566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>Player makes choice to of higher or lower.</w:t>
      </w:r>
    </w:p>
    <w:p w14:paraId="40A9C584" w14:textId="7E4C74DB" w:rsidR="00B715E5" w:rsidRDefault="00B715E5" w:rsidP="00B715E5">
      <w:pPr>
        <w:pStyle w:val="ListBullet"/>
        <w:numPr>
          <w:ilvl w:val="0"/>
          <w:numId w:val="0"/>
        </w:numPr>
        <w:ind w:left="432" w:hanging="432"/>
      </w:pPr>
    </w:p>
    <w:p w14:paraId="562BF8AF" w14:textId="77777777" w:rsidR="00671756" w:rsidRDefault="00671756" w:rsidP="00B715E5">
      <w:pPr>
        <w:pStyle w:val="ListBullet"/>
        <w:numPr>
          <w:ilvl w:val="0"/>
          <w:numId w:val="0"/>
        </w:numPr>
        <w:ind w:left="432" w:hanging="432"/>
      </w:pPr>
    </w:p>
    <w:p w14:paraId="1BF2184B" w14:textId="4C0B289A" w:rsidR="00B715E5" w:rsidRDefault="00B715E5" w:rsidP="00B715E5">
      <w:pPr>
        <w:pStyle w:val="ListBullet"/>
      </w:pPr>
      <w:r>
        <w:t>Cards 1 – 13</w:t>
      </w:r>
    </w:p>
    <w:p w14:paraId="63217901" w14:textId="15579A67" w:rsidR="00B715E5" w:rsidRDefault="00B715E5" w:rsidP="00B715E5">
      <w:pPr>
        <w:pStyle w:val="ListBullet"/>
        <w:numPr>
          <w:ilvl w:val="0"/>
          <w:numId w:val="0"/>
        </w:numPr>
        <w:ind w:left="432" w:hanging="432"/>
      </w:pPr>
      <w:r>
        <w:t>Class Cards</w:t>
      </w:r>
    </w:p>
    <w:p w14:paraId="5CCB1052" w14:textId="2FB87105" w:rsidR="000E784A" w:rsidRDefault="004131A8" w:rsidP="00B715E5">
      <w:pPr>
        <w:pStyle w:val="ListBullet"/>
        <w:numPr>
          <w:ilvl w:val="0"/>
          <w:numId w:val="0"/>
        </w:numPr>
        <w:ind w:left="432" w:hanging="432"/>
      </w:pPr>
      <w:r>
        <w:t xml:space="preserve">Possible attributes: </w:t>
      </w:r>
    </w:p>
    <w:p w14:paraId="51D4981E" w14:textId="1147DCCB" w:rsidR="004131A8" w:rsidRPr="0054501D" w:rsidRDefault="004131A8" w:rsidP="00C876F7">
      <w:pPr>
        <w:pStyle w:val="ListBullet"/>
        <w:numPr>
          <w:ilvl w:val="0"/>
          <w:numId w:val="0"/>
        </w:numPr>
        <w:ind w:left="432" w:firstLine="288"/>
        <w:rPr>
          <w:color w:val="00B050"/>
        </w:rPr>
      </w:pPr>
      <w:r w:rsidRPr="0054501D">
        <w:rPr>
          <w:color w:val="00B050"/>
        </w:rPr>
        <w:t>Suits (Diamonds, Clubs, Hearts, Spades</w:t>
      </w:r>
      <w:r w:rsidR="000C5307" w:rsidRPr="0054501D">
        <w:rPr>
          <w:color w:val="00B050"/>
        </w:rPr>
        <w:t>)</w:t>
      </w:r>
      <w:r w:rsidR="00C876F7">
        <w:rPr>
          <w:color w:val="00B050"/>
        </w:rPr>
        <w:t xml:space="preserve"> Enhancement for cards can work on it later </w:t>
      </w:r>
    </w:p>
    <w:p w14:paraId="5C8293B5" w14:textId="1F30C4F7" w:rsidR="004131A8" w:rsidRDefault="004131A8" w:rsidP="00C876F7">
      <w:pPr>
        <w:pStyle w:val="ListBullet"/>
        <w:numPr>
          <w:ilvl w:val="0"/>
          <w:numId w:val="0"/>
        </w:numPr>
        <w:ind w:left="432" w:firstLine="288"/>
        <w:rPr>
          <w:color w:val="00B050"/>
        </w:rPr>
      </w:pPr>
      <w:r w:rsidRPr="0054501D">
        <w:rPr>
          <w:color w:val="00B050"/>
        </w:rPr>
        <w:t>Jack= 13, Queen</w:t>
      </w:r>
      <w:r w:rsidR="003F6C71">
        <w:rPr>
          <w:color w:val="00B050"/>
        </w:rPr>
        <w:t xml:space="preserve"> </w:t>
      </w:r>
      <w:r w:rsidRPr="0054501D">
        <w:rPr>
          <w:color w:val="00B050"/>
        </w:rPr>
        <w:t>=</w:t>
      </w:r>
      <w:r w:rsidR="0054501D" w:rsidRPr="0054501D">
        <w:rPr>
          <w:color w:val="00B050"/>
        </w:rPr>
        <w:t xml:space="preserve"> </w:t>
      </w:r>
      <w:proofErr w:type="gramStart"/>
      <w:r w:rsidRPr="0054501D">
        <w:rPr>
          <w:color w:val="00B050"/>
        </w:rPr>
        <w:t>14 ,</w:t>
      </w:r>
      <w:proofErr w:type="gramEnd"/>
      <w:r w:rsidRPr="0054501D">
        <w:rPr>
          <w:color w:val="00B050"/>
        </w:rPr>
        <w:t xml:space="preserve"> King=15, Ace = 1 </w:t>
      </w:r>
      <w:r w:rsidR="00C876F7">
        <w:rPr>
          <w:color w:val="00B050"/>
        </w:rPr>
        <w:t xml:space="preserve"> Enhancement for cards can work on it later. </w:t>
      </w:r>
    </w:p>
    <w:p w14:paraId="2156DA75" w14:textId="77777777" w:rsidR="00C876F7" w:rsidRPr="0054501D" w:rsidRDefault="00C876F7" w:rsidP="00C876F7">
      <w:pPr>
        <w:pStyle w:val="ListBullet"/>
        <w:numPr>
          <w:ilvl w:val="0"/>
          <w:numId w:val="0"/>
        </w:numPr>
        <w:ind w:left="432" w:firstLine="288"/>
        <w:rPr>
          <w:color w:val="00B050"/>
        </w:rPr>
      </w:pPr>
    </w:p>
    <w:p w14:paraId="33A5ACAE" w14:textId="6F2D12CD" w:rsidR="000C5307" w:rsidRPr="00AB5E10" w:rsidRDefault="00523A9A" w:rsidP="00B715E5">
      <w:pPr>
        <w:pStyle w:val="ListBullet"/>
        <w:numPr>
          <w:ilvl w:val="0"/>
          <w:numId w:val="0"/>
        </w:numPr>
        <w:ind w:left="432" w:hanging="432"/>
        <w:rPr>
          <w:color w:val="auto"/>
        </w:rPr>
      </w:pPr>
      <w:r w:rsidRPr="00AB5E10">
        <w:rPr>
          <w:color w:val="auto"/>
        </w:rPr>
        <w:t xml:space="preserve">Card name </w:t>
      </w:r>
      <w:r w:rsidR="00BE46E0" w:rsidRPr="00AB5E10">
        <w:rPr>
          <w:color w:val="auto"/>
        </w:rPr>
        <w:t>= N</w:t>
      </w:r>
      <w:r w:rsidRPr="00AB5E10">
        <w:rPr>
          <w:color w:val="auto"/>
        </w:rPr>
        <w:t>umber on the card.</w:t>
      </w:r>
    </w:p>
    <w:p w14:paraId="66AB23EC" w14:textId="77777777" w:rsidR="00523A9A" w:rsidRDefault="00523A9A" w:rsidP="00B715E5">
      <w:pPr>
        <w:pStyle w:val="ListBullet"/>
        <w:numPr>
          <w:ilvl w:val="0"/>
          <w:numId w:val="0"/>
        </w:numPr>
        <w:ind w:left="432" w:hanging="432"/>
      </w:pPr>
    </w:p>
    <w:p w14:paraId="1D0D086B" w14:textId="068D0A4A" w:rsidR="00E24797" w:rsidRDefault="000C5307" w:rsidP="00E24797">
      <w:pPr>
        <w:pStyle w:val="ListBullet"/>
        <w:numPr>
          <w:ilvl w:val="0"/>
          <w:numId w:val="0"/>
        </w:numPr>
        <w:ind w:left="432" w:hanging="432"/>
      </w:pPr>
      <w:r>
        <w:t>Possible Behaviors</w:t>
      </w:r>
    </w:p>
    <w:p w14:paraId="2F904D6B" w14:textId="64AB8AC8" w:rsidR="00E24797" w:rsidRDefault="00E24797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>(</w:t>
      </w:r>
      <w:proofErr w:type="gramStart"/>
      <w:r>
        <w:rPr>
          <w:color w:val="00B050"/>
        </w:rPr>
        <w:t>maybe</w:t>
      </w:r>
      <w:proofErr w:type="gramEnd"/>
      <w:r>
        <w:rPr>
          <w:color w:val="00B050"/>
        </w:rPr>
        <w:t xml:space="preserve"> shuffle first, which would be choosing a random number)</w:t>
      </w:r>
    </w:p>
    <w:p w14:paraId="461CD913" w14:textId="149EEA54" w:rsidR="000C5307" w:rsidRDefault="00A94BA5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>Select</w:t>
      </w:r>
      <w:r w:rsidR="000C5307" w:rsidRPr="0054501D">
        <w:rPr>
          <w:color w:val="00B050"/>
        </w:rPr>
        <w:t xml:space="preserve"> card = </w:t>
      </w:r>
      <w:r w:rsidR="00FA3415">
        <w:rPr>
          <w:color w:val="00B050"/>
        </w:rPr>
        <w:t>Remove 1 card from deck of cards.</w:t>
      </w:r>
    </w:p>
    <w:p w14:paraId="70DCCCCE" w14:textId="793DEF06" w:rsidR="00A94BA5" w:rsidRDefault="00A94BA5" w:rsidP="00A94BA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ab/>
      </w:r>
      <w:r w:rsidR="005A5914">
        <w:rPr>
          <w:color w:val="00B050"/>
        </w:rPr>
        <w:t xml:space="preserve">Draw </w:t>
      </w:r>
      <w:r>
        <w:rPr>
          <w:color w:val="00B050"/>
        </w:rPr>
        <w:t xml:space="preserve">Base card = First card drawn and player will make their guess based on that card.  </w:t>
      </w:r>
    </w:p>
    <w:p w14:paraId="52F33CD9" w14:textId="16D357D7" w:rsidR="00E24797" w:rsidRDefault="00E24797" w:rsidP="00E24797">
      <w:pPr>
        <w:pStyle w:val="ListBullet"/>
        <w:numPr>
          <w:ilvl w:val="0"/>
          <w:numId w:val="0"/>
        </w:numPr>
        <w:rPr>
          <w:color w:val="00B050"/>
        </w:rPr>
      </w:pPr>
      <w:r>
        <w:rPr>
          <w:color w:val="00B050"/>
        </w:rPr>
        <w:tab/>
        <w:t>Shuffle Again</w:t>
      </w:r>
    </w:p>
    <w:p w14:paraId="56C7528F" w14:textId="06998048" w:rsidR="00A94BA5" w:rsidRPr="0054501D" w:rsidRDefault="00A94BA5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ab/>
      </w:r>
      <w:r w:rsidR="005A5914">
        <w:rPr>
          <w:color w:val="00B050"/>
        </w:rPr>
        <w:t xml:space="preserve">Draw </w:t>
      </w:r>
      <w:r>
        <w:rPr>
          <w:color w:val="00B050"/>
        </w:rPr>
        <w:t xml:space="preserve">Guess card = The second card that will compared to the first card.  </w:t>
      </w:r>
    </w:p>
    <w:p w14:paraId="29BD62DC" w14:textId="7B12E153" w:rsidR="005A5914" w:rsidRDefault="005A5914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Discard card from deck or return card to deck</w:t>
      </w:r>
    </w:p>
    <w:p w14:paraId="46C5204E" w14:textId="77777777" w:rsidR="005A5914" w:rsidRDefault="005A5914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</w:p>
    <w:p w14:paraId="64AB904C" w14:textId="294492EC" w:rsidR="00523A9A" w:rsidRPr="0054501D" w:rsidRDefault="00523A9A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54501D">
        <w:rPr>
          <w:color w:val="00B050"/>
        </w:rPr>
        <w:tab/>
        <w:t xml:space="preserve">We can make the game so the cards that are selected are no longer part of the deck </w:t>
      </w:r>
    </w:p>
    <w:p w14:paraId="68C8CA58" w14:textId="77777777" w:rsidR="000E784A" w:rsidRDefault="000E784A" w:rsidP="00B715E5">
      <w:pPr>
        <w:pStyle w:val="ListBullet"/>
        <w:numPr>
          <w:ilvl w:val="0"/>
          <w:numId w:val="0"/>
        </w:numPr>
        <w:ind w:left="432" w:hanging="432"/>
      </w:pPr>
    </w:p>
    <w:p w14:paraId="1914541A" w14:textId="7A076FB3" w:rsidR="00B715E5" w:rsidRDefault="00B715E5" w:rsidP="00B715E5">
      <w:pPr>
        <w:pStyle w:val="ListBullet"/>
      </w:pPr>
      <w:r>
        <w:t xml:space="preserve">2 Displays.  One for the first card (player will see first) and the second </w:t>
      </w:r>
      <w:proofErr w:type="gramStart"/>
      <w:r>
        <w:t>card  (</w:t>
      </w:r>
      <w:proofErr w:type="gramEnd"/>
      <w:r>
        <w:t>will be the next card or second card after guess)</w:t>
      </w:r>
    </w:p>
    <w:p w14:paraId="0A552F26" w14:textId="0A262682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74A0017F" w14:textId="4386AB6A" w:rsidR="00523A9A" w:rsidRPr="0054501D" w:rsidRDefault="00523A9A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54501D">
        <w:rPr>
          <w:color w:val="00B050"/>
        </w:rPr>
        <w:lastRenderedPageBreak/>
        <w:t>Display Card 1 = The first card that will be the base the player uses to determine a guess.</w:t>
      </w:r>
    </w:p>
    <w:p w14:paraId="2339C4A9" w14:textId="319ECB0D" w:rsidR="00523A9A" w:rsidRPr="0054501D" w:rsidRDefault="00523A9A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</w:p>
    <w:p w14:paraId="33E07349" w14:textId="13752F7F" w:rsidR="00523A9A" w:rsidRDefault="00523A9A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54501D">
        <w:rPr>
          <w:color w:val="00B050"/>
        </w:rPr>
        <w:t xml:space="preserve">Display Card 2 = This will display to user the random card </w:t>
      </w:r>
      <w:r w:rsidR="0095566A" w:rsidRPr="0054501D">
        <w:rPr>
          <w:color w:val="00B050"/>
        </w:rPr>
        <w:t>that is randomly pulled.</w:t>
      </w:r>
    </w:p>
    <w:p w14:paraId="11ABE8D7" w14:textId="7CD9453D" w:rsidR="005A5914" w:rsidRPr="0054501D" w:rsidRDefault="005A5914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>Display results (points received/lost and point total)</w:t>
      </w:r>
    </w:p>
    <w:p w14:paraId="3FAF18EE" w14:textId="77777777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701FDCF9" w14:textId="59D8FC0D" w:rsidR="00B715E5" w:rsidRDefault="000E784A" w:rsidP="00B715E5">
      <w:pPr>
        <w:pStyle w:val="ListBullet"/>
      </w:pPr>
      <w:r>
        <w:t xml:space="preserve">2 </w:t>
      </w:r>
      <w:r w:rsidR="00B715E5">
        <w:t>Player input</w:t>
      </w:r>
      <w:r>
        <w:t>.  Player will guess.  Player will decide to continue or quit.</w:t>
      </w:r>
    </w:p>
    <w:p w14:paraId="744A5D5B" w14:textId="7E6716FA" w:rsidR="000E784A" w:rsidRDefault="0095566A" w:rsidP="000E784A">
      <w:pPr>
        <w:pStyle w:val="ListBullet"/>
        <w:numPr>
          <w:ilvl w:val="0"/>
          <w:numId w:val="0"/>
        </w:numPr>
        <w:ind w:left="432" w:hanging="432"/>
      </w:pPr>
      <w:r>
        <w:t>Possible user input</w:t>
      </w:r>
    </w:p>
    <w:p w14:paraId="53E966EF" w14:textId="03AC85AC" w:rsidR="0095566A" w:rsidRPr="0054501D" w:rsidRDefault="0095566A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tab/>
      </w:r>
      <w:r w:rsidRPr="0054501D">
        <w:rPr>
          <w:color w:val="00B050"/>
        </w:rPr>
        <w:t xml:space="preserve">Guess = The input the user will say Higher or Lower </w:t>
      </w:r>
    </w:p>
    <w:p w14:paraId="0C90DA40" w14:textId="3501E7B8" w:rsidR="0095566A" w:rsidRPr="0054501D" w:rsidRDefault="0095566A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54501D">
        <w:rPr>
          <w:color w:val="00B050"/>
        </w:rPr>
        <w:tab/>
      </w:r>
    </w:p>
    <w:p w14:paraId="25234BC5" w14:textId="00FFE49F" w:rsidR="0095566A" w:rsidRPr="0054501D" w:rsidRDefault="0095566A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54501D">
        <w:rPr>
          <w:color w:val="00B050"/>
        </w:rPr>
        <w:tab/>
        <w:t xml:space="preserve">Continue </w:t>
      </w:r>
      <w:r w:rsidR="005A5914">
        <w:rPr>
          <w:color w:val="00B050"/>
        </w:rPr>
        <w:t xml:space="preserve">or quit </w:t>
      </w:r>
      <w:r w:rsidRPr="0054501D">
        <w:rPr>
          <w:color w:val="00B050"/>
        </w:rPr>
        <w:t xml:space="preserve">= The input the user will say Yes to continue playing or </w:t>
      </w:r>
      <w:proofErr w:type="gramStart"/>
      <w:r w:rsidRPr="0054501D">
        <w:rPr>
          <w:color w:val="00B050"/>
        </w:rPr>
        <w:t>No</w:t>
      </w:r>
      <w:proofErr w:type="gramEnd"/>
      <w:r w:rsidRPr="0054501D">
        <w:rPr>
          <w:color w:val="00B050"/>
        </w:rPr>
        <w:t xml:space="preserve"> to end the game.</w:t>
      </w:r>
    </w:p>
    <w:p w14:paraId="7CA0DF16" w14:textId="429B4322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596B37CE" w14:textId="321B8505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64CADD51" w14:textId="559957B9" w:rsidR="0054501D" w:rsidRDefault="0054501D" w:rsidP="000E784A">
      <w:pPr>
        <w:pStyle w:val="ListBullet"/>
        <w:numPr>
          <w:ilvl w:val="0"/>
          <w:numId w:val="0"/>
        </w:numPr>
        <w:ind w:left="432" w:hanging="432"/>
      </w:pPr>
    </w:p>
    <w:p w14:paraId="76C7323D" w14:textId="77777777" w:rsidR="0054501D" w:rsidRDefault="0054501D" w:rsidP="000E784A">
      <w:pPr>
        <w:pStyle w:val="ListBullet"/>
        <w:numPr>
          <w:ilvl w:val="0"/>
          <w:numId w:val="0"/>
        </w:numPr>
        <w:ind w:left="432" w:hanging="432"/>
      </w:pPr>
    </w:p>
    <w:p w14:paraId="66AFCF8B" w14:textId="6D26F231" w:rsidR="00523A9A" w:rsidRDefault="000E784A" w:rsidP="00523A9A">
      <w:pPr>
        <w:pStyle w:val="ListBullet"/>
      </w:pPr>
      <w:r>
        <w:t xml:space="preserve">Results </w:t>
      </w:r>
    </w:p>
    <w:p w14:paraId="6D13C2D7" w14:textId="5DA5421F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  <w:r>
        <w:t>Correct guess will result in 100 points received.</w:t>
      </w:r>
      <w:r w:rsidR="00BE1E4F">
        <w:t xml:space="preserve"> (Behaviors </w:t>
      </w:r>
    </w:p>
    <w:p w14:paraId="7581905B" w14:textId="6E2E21D5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  <w:r>
        <w:t>Incorrect guess will result in 75 points decreased</w:t>
      </w:r>
    </w:p>
    <w:p w14:paraId="3DBE267A" w14:textId="77777777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proofErr w:type="spell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correctGuess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 xml:space="preserve"> = </w:t>
      </w:r>
      <w:proofErr w:type="gram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‘ ’</w:t>
      </w:r>
      <w:proofErr w:type="gramEnd"/>
    </w:p>
    <w:p w14:paraId="42D6F15C" w14:textId="77777777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proofErr w:type="spell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playerGuess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 xml:space="preserve"> = </w:t>
      </w:r>
      <w:proofErr w:type="gram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input(</w:t>
      </w:r>
      <w:proofErr w:type="gram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‘Higher or lower?(h/l): ’)</w:t>
      </w:r>
    </w:p>
    <w:p w14:paraId="4AF6247F" w14:textId="77777777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 xml:space="preserve">if </w:t>
      </w:r>
      <w:proofErr w:type="spell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playerGuess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 xml:space="preserve"> === </w:t>
      </w:r>
      <w:proofErr w:type="spell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correctGuess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:</w:t>
      </w:r>
    </w:p>
    <w:p w14:paraId="5FE30050" w14:textId="77777777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r w:rsidRPr="00EB06F2">
        <w:rPr>
          <w:rStyle w:val="apple-tab-span"/>
          <w:rFonts w:ascii="Calibri" w:hAnsi="Calibri" w:cs="Calibri"/>
          <w:color w:val="F993AA" w:themeColor="text2" w:themeTint="40"/>
          <w:sz w:val="30"/>
          <w:szCs w:val="30"/>
        </w:rPr>
        <w:tab/>
      </w:r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points += 100</w:t>
      </w:r>
    </w:p>
    <w:p w14:paraId="228FF7A6" w14:textId="77777777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proofErr w:type="spell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elif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 xml:space="preserve"> </w:t>
      </w:r>
      <w:proofErr w:type="spellStart"/>
      <w:proofErr w:type="gram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playerGuess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 xml:space="preserve"> !</w:t>
      </w:r>
      <w:proofErr w:type="gram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 xml:space="preserve">= </w:t>
      </w:r>
      <w:proofErr w:type="spell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correctGuess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:</w:t>
      </w:r>
    </w:p>
    <w:p w14:paraId="081C5514" w14:textId="77777777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r w:rsidRPr="00EB06F2">
        <w:rPr>
          <w:rStyle w:val="apple-tab-span"/>
          <w:rFonts w:ascii="Calibri" w:hAnsi="Calibri" w:cs="Calibri"/>
          <w:color w:val="F993AA" w:themeColor="text2" w:themeTint="40"/>
          <w:sz w:val="30"/>
          <w:szCs w:val="30"/>
        </w:rPr>
        <w:tab/>
      </w:r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points += 75</w:t>
      </w:r>
    </w:p>
    <w:p w14:paraId="7AD4DB04" w14:textId="77777777" w:rsidR="00EB06F2" w:rsidRDefault="00EB06F2" w:rsidP="000E784A">
      <w:pPr>
        <w:pStyle w:val="ListBullet"/>
        <w:numPr>
          <w:ilvl w:val="0"/>
          <w:numId w:val="0"/>
        </w:numPr>
        <w:ind w:left="432" w:hanging="432"/>
      </w:pPr>
    </w:p>
    <w:p w14:paraId="628B2F57" w14:textId="35ABB0DD" w:rsidR="005A5914" w:rsidRDefault="005A5914" w:rsidP="000E784A">
      <w:pPr>
        <w:pStyle w:val="ListBullet"/>
        <w:numPr>
          <w:ilvl w:val="0"/>
          <w:numId w:val="0"/>
        </w:numPr>
        <w:ind w:left="432" w:hanging="432"/>
      </w:pPr>
      <w:r>
        <w:lastRenderedPageBreak/>
        <w:t xml:space="preserve">Game won or lost </w:t>
      </w:r>
    </w:p>
    <w:p w14:paraId="4E87705D" w14:textId="3CEE8FF4" w:rsidR="00D52B7A" w:rsidRDefault="00D52B7A" w:rsidP="000E784A">
      <w:pPr>
        <w:pStyle w:val="ListBullet"/>
        <w:numPr>
          <w:ilvl w:val="0"/>
          <w:numId w:val="0"/>
        </w:numPr>
        <w:ind w:left="432" w:hanging="432"/>
      </w:pPr>
    </w:p>
    <w:p w14:paraId="27155A42" w14:textId="4BAA4900" w:rsidR="00D52B7A" w:rsidRDefault="00D52B7A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tab/>
      </w:r>
      <w:r>
        <w:rPr>
          <w:color w:val="00B050"/>
        </w:rPr>
        <w:t>Possible Behavior</w:t>
      </w:r>
    </w:p>
    <w:p w14:paraId="16D91A55" w14:textId="7B800040" w:rsidR="005A5914" w:rsidRDefault="005A5914" w:rsidP="005A5914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ab/>
        <w:t xml:space="preserve">Victory condition </w:t>
      </w:r>
      <w:r w:rsidR="00FF14A8">
        <w:rPr>
          <w:color w:val="00B050"/>
        </w:rPr>
        <w:t xml:space="preserve">game 1 </w:t>
      </w:r>
      <w:r>
        <w:rPr>
          <w:color w:val="00B050"/>
        </w:rPr>
        <w:t xml:space="preserve">= 700 points or points higher than 0 </w:t>
      </w:r>
    </w:p>
    <w:p w14:paraId="24F8734D" w14:textId="4458A92E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rFonts w:ascii="Calibri" w:hAnsi="Calibri" w:cs="Calibri"/>
          <w:color w:val="F993AA" w:themeColor="text2" w:themeTint="40"/>
          <w:sz w:val="30"/>
          <w:szCs w:val="30"/>
        </w:rPr>
      </w:pPr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if points &gt;= 700:</w:t>
      </w:r>
    </w:p>
    <w:p w14:paraId="20CFFD27" w14:textId="3FB1D9AC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proofErr w:type="spellStart"/>
      <w:proofErr w:type="gram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messagebox.showinfo</w:t>
      </w:r>
      <w:proofErr w:type="spellEnd"/>
      <w:proofErr w:type="gram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("Congratulations!, “You guessed correctly! You win!")</w:t>
      </w:r>
    </w:p>
    <w:p w14:paraId="662F8D98" w14:textId="77777777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r w:rsidRPr="00EB06F2">
        <w:rPr>
          <w:rStyle w:val="apple-tab-span"/>
          <w:rFonts w:ascii="Calibri" w:hAnsi="Calibri" w:cs="Calibri"/>
          <w:color w:val="F993AA" w:themeColor="text2" w:themeTint="40"/>
          <w:sz w:val="30"/>
          <w:szCs w:val="30"/>
        </w:rPr>
        <w:tab/>
      </w:r>
      <w:proofErr w:type="spellStart"/>
      <w:proofErr w:type="gram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disableButtons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(</w:t>
      </w:r>
      <w:proofErr w:type="gram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)</w:t>
      </w:r>
    </w:p>
    <w:p w14:paraId="7896A1F0" w14:textId="77777777" w:rsidR="00EB06F2" w:rsidRPr="00EB06F2" w:rsidRDefault="00EB06F2" w:rsidP="005A5914">
      <w:pPr>
        <w:pStyle w:val="ListBullet"/>
        <w:numPr>
          <w:ilvl w:val="0"/>
          <w:numId w:val="0"/>
        </w:numPr>
        <w:ind w:left="432" w:hanging="432"/>
        <w:rPr>
          <w:color w:val="F32755" w:themeColor="text2" w:themeTint="80"/>
        </w:rPr>
      </w:pPr>
    </w:p>
    <w:p w14:paraId="42CE5F0F" w14:textId="3A6F8185" w:rsidR="00FF14A8" w:rsidRDefault="00FF14A8" w:rsidP="005A5914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ab/>
        <w:t>Victory condition game 2 = when the points the 700</w:t>
      </w:r>
    </w:p>
    <w:p w14:paraId="355A82FB" w14:textId="77777777" w:rsidR="00FF14A8" w:rsidRDefault="00FF14A8" w:rsidP="005A5914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</w:p>
    <w:p w14:paraId="3270110A" w14:textId="2F1462D0" w:rsidR="005A5914" w:rsidRDefault="005A5914" w:rsidP="005A5914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ab/>
        <w:t xml:space="preserve">Game </w:t>
      </w:r>
      <w:r w:rsidR="00FF14A8">
        <w:rPr>
          <w:color w:val="00B050"/>
        </w:rPr>
        <w:t xml:space="preserve">over game 1 </w:t>
      </w:r>
      <w:r>
        <w:rPr>
          <w:color w:val="00B050"/>
        </w:rPr>
        <w:t>= When points equal 0</w:t>
      </w:r>
      <w:r w:rsidR="00575598">
        <w:rPr>
          <w:color w:val="00B050"/>
        </w:rPr>
        <w:t xml:space="preserve"> or points equal 0 when 1 card is left.</w:t>
      </w:r>
    </w:p>
    <w:p w14:paraId="2B64D80C" w14:textId="048D2898" w:rsidR="00FF14A8" w:rsidRPr="00EB06F2" w:rsidRDefault="00FF14A8" w:rsidP="005A5914">
      <w:pPr>
        <w:pStyle w:val="ListBullet"/>
        <w:numPr>
          <w:ilvl w:val="0"/>
          <w:numId w:val="0"/>
        </w:numPr>
        <w:ind w:left="432" w:hanging="432"/>
        <w:rPr>
          <w:color w:val="F993AA" w:themeColor="text2" w:themeTint="40"/>
        </w:rPr>
      </w:pPr>
      <w:r>
        <w:rPr>
          <w:color w:val="00B050"/>
        </w:rPr>
        <w:tab/>
        <w:t xml:space="preserve">Game over game 2 = When points equal 0 </w:t>
      </w:r>
    </w:p>
    <w:p w14:paraId="1206DCFB" w14:textId="77777777" w:rsidR="00575598" w:rsidRPr="00D52B7A" w:rsidRDefault="00575598" w:rsidP="005A5914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</w:p>
    <w:p w14:paraId="70B7F2E7" w14:textId="77777777" w:rsidR="00523A9A" w:rsidRDefault="00523A9A" w:rsidP="000E784A">
      <w:pPr>
        <w:pStyle w:val="ListBullet"/>
        <w:numPr>
          <w:ilvl w:val="0"/>
          <w:numId w:val="0"/>
        </w:numPr>
        <w:ind w:left="432" w:hanging="432"/>
      </w:pPr>
    </w:p>
    <w:p w14:paraId="5651EEE7" w14:textId="0148CC7B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60D93AB6" w14:textId="08AE4285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203AA490" w14:textId="756A3F5A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080D4693" w14:textId="77777777" w:rsidR="00522C84" w:rsidRDefault="00522C84" w:rsidP="000E784A">
      <w:pPr>
        <w:pStyle w:val="ListBullet"/>
        <w:numPr>
          <w:ilvl w:val="0"/>
          <w:numId w:val="0"/>
        </w:numPr>
        <w:ind w:left="432" w:hanging="432"/>
      </w:pPr>
    </w:p>
    <w:p w14:paraId="4BC9CEE9" w14:textId="22B9D1A6" w:rsidR="000E784A" w:rsidRDefault="000E784A" w:rsidP="00B715E5">
      <w:pPr>
        <w:pStyle w:val="ListBullet"/>
      </w:pPr>
      <w:r>
        <w:t xml:space="preserve">Game Over.  </w:t>
      </w:r>
    </w:p>
    <w:p w14:paraId="4DAC9130" w14:textId="00593805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  <w:r>
        <w:t>Conditions are if points reach 0 or if player quits.</w:t>
      </w:r>
    </w:p>
    <w:p w14:paraId="79C6B748" w14:textId="77777777" w:rsidR="00522C84" w:rsidRDefault="00522C84" w:rsidP="000E784A">
      <w:pPr>
        <w:pStyle w:val="ListBullet"/>
        <w:numPr>
          <w:ilvl w:val="0"/>
          <w:numId w:val="0"/>
        </w:numPr>
        <w:ind w:left="432" w:hanging="432"/>
      </w:pPr>
    </w:p>
    <w:p w14:paraId="00CDE7F7" w14:textId="76489BE9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5A9227CA" w14:textId="77777777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4F2847F0" w14:textId="2AF79B42" w:rsidR="00522C84" w:rsidRDefault="00522C84" w:rsidP="00B715E5">
      <w:pPr>
        <w:pStyle w:val="ListBullet"/>
      </w:pPr>
      <w:r>
        <w:t>Victory Condition</w:t>
      </w:r>
    </w:p>
    <w:p w14:paraId="1C4F0FBB" w14:textId="15EFBB71" w:rsidR="00522C84" w:rsidRDefault="00522C84" w:rsidP="00FA3415">
      <w:pPr>
        <w:pStyle w:val="ListBullet"/>
        <w:numPr>
          <w:ilvl w:val="0"/>
          <w:numId w:val="0"/>
        </w:numPr>
        <w:ind w:left="432" w:hanging="432"/>
      </w:pPr>
      <w:r>
        <w:t>If points reach 700 the player will win.</w:t>
      </w:r>
      <w:r w:rsidR="000C5307">
        <w:t xml:space="preserve"> (</w:t>
      </w:r>
      <w:r w:rsidR="0095566A">
        <w:t>Subject</w:t>
      </w:r>
      <w:r w:rsidR="000C5307">
        <w:t xml:space="preserve"> to change)</w:t>
      </w:r>
    </w:p>
    <w:p w14:paraId="28F69AAB" w14:textId="2C9B9CB6" w:rsidR="00FA3415" w:rsidRDefault="00FA3415" w:rsidP="00FA3415">
      <w:pPr>
        <w:pStyle w:val="ListBullet"/>
        <w:numPr>
          <w:ilvl w:val="0"/>
          <w:numId w:val="0"/>
        </w:numPr>
        <w:ind w:left="432" w:hanging="432"/>
      </w:pPr>
      <w:r>
        <w:lastRenderedPageBreak/>
        <w:t>I</w:t>
      </w:r>
    </w:p>
    <w:p w14:paraId="04CB35C6" w14:textId="02DA8DAD" w:rsidR="00522C84" w:rsidRDefault="00522C84" w:rsidP="00522C84">
      <w:pPr>
        <w:pStyle w:val="ListBullet"/>
        <w:numPr>
          <w:ilvl w:val="0"/>
          <w:numId w:val="0"/>
        </w:numPr>
        <w:ind w:left="432" w:hanging="432"/>
      </w:pPr>
    </w:p>
    <w:p w14:paraId="1579E7CA" w14:textId="77777777" w:rsidR="00522C84" w:rsidRDefault="00522C84" w:rsidP="00522C84">
      <w:pPr>
        <w:pStyle w:val="ListBullet"/>
        <w:numPr>
          <w:ilvl w:val="0"/>
          <w:numId w:val="0"/>
        </w:numPr>
        <w:ind w:left="432" w:hanging="432"/>
      </w:pPr>
    </w:p>
    <w:p w14:paraId="6FC119F6" w14:textId="3C334874" w:rsidR="00BE1E4F" w:rsidRDefault="00BE1E4F" w:rsidP="00BE1E4F">
      <w:pPr>
        <w:pStyle w:val="ListBullet"/>
      </w:pPr>
      <w:r>
        <w:t xml:space="preserve">Objects </w:t>
      </w:r>
    </w:p>
    <w:p w14:paraId="166F6EFF" w14:textId="1125F2F8" w:rsidR="00BE1E4F" w:rsidRDefault="00BE1E4F" w:rsidP="00BE1E4F">
      <w:pPr>
        <w:pStyle w:val="ListBullet"/>
        <w:numPr>
          <w:ilvl w:val="0"/>
          <w:numId w:val="0"/>
        </w:numPr>
        <w:ind w:left="432" w:hanging="432"/>
      </w:pPr>
      <w:r>
        <w:t>Player</w:t>
      </w:r>
    </w:p>
    <w:p w14:paraId="1789BCE7" w14:textId="77777777" w:rsidR="003F6C71" w:rsidRDefault="003F6C71" w:rsidP="00BE1E4F">
      <w:pPr>
        <w:pStyle w:val="ListBullet"/>
        <w:numPr>
          <w:ilvl w:val="0"/>
          <w:numId w:val="0"/>
        </w:numPr>
        <w:ind w:left="432" w:hanging="432"/>
      </w:pPr>
      <w:r>
        <w:t>Deck</w:t>
      </w:r>
    </w:p>
    <w:p w14:paraId="3BE3E5A5" w14:textId="57F2C559" w:rsidR="00BE1E4F" w:rsidRDefault="00BE1E4F" w:rsidP="003F6C71">
      <w:pPr>
        <w:pStyle w:val="ListBullet"/>
        <w:numPr>
          <w:ilvl w:val="0"/>
          <w:numId w:val="0"/>
        </w:numPr>
        <w:ind w:left="432"/>
      </w:pPr>
      <w:r>
        <w:t>Cards</w:t>
      </w:r>
    </w:p>
    <w:p w14:paraId="0A39284E" w14:textId="602A8D56" w:rsidR="00BE1E4F" w:rsidRDefault="00BE1E4F" w:rsidP="00BE1E4F">
      <w:pPr>
        <w:pStyle w:val="ListBullet"/>
        <w:numPr>
          <w:ilvl w:val="0"/>
          <w:numId w:val="0"/>
        </w:numPr>
        <w:ind w:left="432" w:hanging="432"/>
      </w:pPr>
      <w:r>
        <w:t>Displays</w:t>
      </w:r>
      <w:r w:rsidR="00D52B7A">
        <w:t xml:space="preserve"> </w:t>
      </w:r>
    </w:p>
    <w:p w14:paraId="5B7D0E5B" w14:textId="2F83ADCB" w:rsidR="009439AB" w:rsidRDefault="009439AB" w:rsidP="00BE1E4F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  <w:t>Attributes:</w:t>
      </w:r>
    </w:p>
    <w:p w14:paraId="77071E49" w14:textId="6C9D0DE2" w:rsidR="009439AB" w:rsidRDefault="009439AB" w:rsidP="00BE1E4F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  <w:t>Cards</w:t>
      </w:r>
    </w:p>
    <w:p w14:paraId="2545DC68" w14:textId="517A1A5B" w:rsidR="00BE1E4F" w:rsidRDefault="00BE1E4F" w:rsidP="009439AB">
      <w:pPr>
        <w:pStyle w:val="ListBullet"/>
        <w:numPr>
          <w:ilvl w:val="0"/>
          <w:numId w:val="0"/>
        </w:numPr>
        <w:ind w:left="1152" w:hanging="432"/>
      </w:pPr>
      <w:r>
        <w:t>Score</w:t>
      </w:r>
      <w:r w:rsidR="00FA3415">
        <w:t xml:space="preserve"> or results</w:t>
      </w:r>
    </w:p>
    <w:p w14:paraId="01CE29E1" w14:textId="43F5014D" w:rsidR="00BE1E4F" w:rsidRDefault="00BE1E4F" w:rsidP="00BE1E4F">
      <w:pPr>
        <w:pStyle w:val="ListBullet"/>
        <w:numPr>
          <w:ilvl w:val="0"/>
          <w:numId w:val="0"/>
        </w:numPr>
        <w:ind w:left="432" w:hanging="432"/>
      </w:pPr>
    </w:p>
    <w:p w14:paraId="293FBD24" w14:textId="03E10F5E" w:rsidR="00045579" w:rsidRDefault="00045579" w:rsidP="00BE1E4F">
      <w:pPr>
        <w:pStyle w:val="ListBullet"/>
        <w:numPr>
          <w:ilvl w:val="0"/>
          <w:numId w:val="0"/>
        </w:numPr>
        <w:ind w:left="432" w:hanging="432"/>
      </w:pPr>
    </w:p>
    <w:p w14:paraId="6C17495C" w14:textId="546641CF" w:rsidR="004954C6" w:rsidRDefault="004954C6" w:rsidP="00BE1E4F">
      <w:pPr>
        <w:pStyle w:val="ListBullet"/>
        <w:numPr>
          <w:ilvl w:val="0"/>
          <w:numId w:val="0"/>
        </w:numPr>
        <w:ind w:left="432" w:hanging="432"/>
      </w:pPr>
    </w:p>
    <w:p w14:paraId="71F797E9" w14:textId="35DD424B" w:rsidR="004954C6" w:rsidRDefault="004954C6" w:rsidP="00BE1E4F">
      <w:pPr>
        <w:pStyle w:val="ListBullet"/>
        <w:numPr>
          <w:ilvl w:val="0"/>
          <w:numId w:val="0"/>
        </w:numPr>
        <w:ind w:left="432" w:hanging="432"/>
      </w:pPr>
    </w:p>
    <w:p w14:paraId="044505B3" w14:textId="66F85E52" w:rsidR="00641588" w:rsidRDefault="00641588" w:rsidP="00BE1E4F">
      <w:pPr>
        <w:pStyle w:val="ListBullet"/>
        <w:numPr>
          <w:ilvl w:val="0"/>
          <w:numId w:val="0"/>
        </w:numPr>
        <w:ind w:left="432" w:hanging="432"/>
      </w:pPr>
    </w:p>
    <w:p w14:paraId="614755C4" w14:textId="08B22237" w:rsidR="00641588" w:rsidRDefault="00641588" w:rsidP="00BE1E4F">
      <w:pPr>
        <w:pStyle w:val="ListBullet"/>
        <w:numPr>
          <w:ilvl w:val="0"/>
          <w:numId w:val="0"/>
        </w:numPr>
        <w:ind w:left="432" w:hanging="432"/>
      </w:pPr>
    </w:p>
    <w:p w14:paraId="34D73B93" w14:textId="40153498" w:rsidR="00641588" w:rsidRDefault="00641588" w:rsidP="00BE1E4F">
      <w:pPr>
        <w:pStyle w:val="ListBullet"/>
        <w:numPr>
          <w:ilvl w:val="0"/>
          <w:numId w:val="0"/>
        </w:numPr>
        <w:ind w:left="432" w:hanging="432"/>
      </w:pPr>
    </w:p>
    <w:p w14:paraId="088F7BEC" w14:textId="0391B1E7" w:rsidR="00641588" w:rsidRDefault="00641588" w:rsidP="00BE1E4F">
      <w:pPr>
        <w:pStyle w:val="ListBullet"/>
        <w:numPr>
          <w:ilvl w:val="0"/>
          <w:numId w:val="0"/>
        </w:numPr>
        <w:ind w:left="432" w:hanging="432"/>
      </w:pPr>
    </w:p>
    <w:p w14:paraId="0762A1FE" w14:textId="6DED5427" w:rsidR="00641588" w:rsidRDefault="00641588" w:rsidP="00BE1E4F">
      <w:pPr>
        <w:pStyle w:val="ListBullet"/>
        <w:numPr>
          <w:ilvl w:val="0"/>
          <w:numId w:val="0"/>
        </w:numPr>
        <w:ind w:left="432" w:hanging="432"/>
      </w:pPr>
    </w:p>
    <w:p w14:paraId="44C255ED" w14:textId="6E674561" w:rsidR="00641588" w:rsidRDefault="00641588" w:rsidP="00BE1E4F">
      <w:pPr>
        <w:pStyle w:val="ListBullet"/>
        <w:numPr>
          <w:ilvl w:val="0"/>
          <w:numId w:val="0"/>
        </w:numPr>
        <w:ind w:left="432" w:hanging="432"/>
      </w:pPr>
    </w:p>
    <w:p w14:paraId="0ADD83BE" w14:textId="6F13B9E8" w:rsidR="00641588" w:rsidRDefault="00641588" w:rsidP="00BE1E4F">
      <w:pPr>
        <w:pStyle w:val="ListBullet"/>
        <w:numPr>
          <w:ilvl w:val="0"/>
          <w:numId w:val="0"/>
        </w:numPr>
        <w:ind w:left="432" w:hanging="432"/>
      </w:pPr>
    </w:p>
    <w:p w14:paraId="62CFE7B9" w14:textId="77777777" w:rsidR="00641588" w:rsidRDefault="00641588" w:rsidP="00BE1E4F">
      <w:pPr>
        <w:pStyle w:val="ListBullet"/>
        <w:numPr>
          <w:ilvl w:val="0"/>
          <w:numId w:val="0"/>
        </w:numPr>
        <w:ind w:left="432" w:hanging="432"/>
      </w:pPr>
    </w:p>
    <w:p w14:paraId="03803235" w14:textId="6812C2F7" w:rsidR="004954C6" w:rsidRDefault="004954C6" w:rsidP="00BE1E4F">
      <w:pPr>
        <w:pStyle w:val="ListBullet"/>
        <w:numPr>
          <w:ilvl w:val="0"/>
          <w:numId w:val="0"/>
        </w:numPr>
        <w:ind w:left="432" w:hanging="432"/>
      </w:pPr>
    </w:p>
    <w:p w14:paraId="32CE61E9" w14:textId="77777777" w:rsidR="004954C6" w:rsidRDefault="004954C6" w:rsidP="00BE1E4F">
      <w:pPr>
        <w:pStyle w:val="ListBullet"/>
        <w:numPr>
          <w:ilvl w:val="0"/>
          <w:numId w:val="0"/>
        </w:numPr>
        <w:ind w:left="432" w:hanging="432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2256"/>
      </w:tblGrid>
      <w:tr w:rsidR="00045579" w:rsidRPr="00045579" w14:paraId="783546FC" w14:textId="77777777" w:rsidTr="00045579">
        <w:trPr>
          <w:trHeight w:val="500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4675D" w14:textId="77777777" w:rsidR="00045579" w:rsidRPr="00045579" w:rsidRDefault="00045579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9"/>
            </w:tblGrid>
            <w:tr w:rsidR="00045579" w:rsidRPr="00045579" w14:paraId="1028C9D6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5E5D2A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045579">
                    <w:rPr>
                      <w:rFonts w:ascii="Calibri" w:eastAsia="Times New Roman" w:hAnsi="Calibri" w:cs="Calibri"/>
                      <w:b/>
                      <w:bCs/>
                      <w:color w:val="0000FF"/>
                      <w:lang w:eastAsia="en-US"/>
                    </w:rPr>
                    <w:t>Game</w:t>
                  </w:r>
                </w:p>
              </w:tc>
            </w:tr>
            <w:tr w:rsidR="00045579" w:rsidRPr="00045579" w14:paraId="4F50C7F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D3C55A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is_playing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: bool</w:t>
                  </w:r>
                </w:p>
                <w:p w14:paraId="6246C06C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total_score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: int (300)</w:t>
                  </w:r>
                </w:p>
              </w:tc>
            </w:tr>
            <w:tr w:rsidR="00045579" w:rsidRPr="00045579" w14:paraId="5EBC23F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139183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start_</w:t>
                  </w:r>
                  <w:proofErr w:type="gram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game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(</w:t>
                  </w:r>
                  <w:proofErr w:type="gram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):None</w:t>
                  </w:r>
                </w:p>
                <w:p w14:paraId="2EC23F6F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get_</w:t>
                  </w:r>
                  <w:proofErr w:type="gram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inputs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(</w:t>
                  </w:r>
                  <w:proofErr w:type="gram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):None</w:t>
                  </w:r>
                </w:p>
                <w:p w14:paraId="6D084DED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do_</w:t>
                  </w:r>
                  <w:proofErr w:type="gram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updates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(</w:t>
                  </w:r>
                  <w:proofErr w:type="gram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):None</w:t>
                  </w:r>
                </w:p>
                <w:p w14:paraId="72A27DAC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do_</w:t>
                  </w:r>
                  <w:proofErr w:type="gram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outputs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(</w:t>
                  </w:r>
                  <w:proofErr w:type="gram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):None</w:t>
                  </w:r>
                </w:p>
              </w:tc>
            </w:tr>
          </w:tbl>
          <w:p w14:paraId="72BDD8DB" w14:textId="77777777" w:rsidR="00045579" w:rsidRPr="00045579" w:rsidRDefault="00045579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045579" w:rsidRPr="00045579" w14:paraId="5079F5A9" w14:textId="77777777" w:rsidTr="0004557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13473" w14:textId="77777777" w:rsidR="00045579" w:rsidRPr="00045579" w:rsidRDefault="00045579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8"/>
            </w:tblGrid>
            <w:tr w:rsidR="00045579" w:rsidRPr="00045579" w14:paraId="2319208F" w14:textId="77777777">
              <w:trPr>
                <w:trHeight w:val="561"/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75DFD7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045579">
                    <w:rPr>
                      <w:rFonts w:ascii="Calibri" w:eastAsia="Times New Roman" w:hAnsi="Calibri" w:cs="Calibri"/>
                      <w:b/>
                      <w:bCs/>
                      <w:color w:val="0000FF"/>
                      <w:lang w:eastAsia="en-US"/>
                    </w:rPr>
                    <w:t>Card</w:t>
                  </w:r>
                </w:p>
              </w:tc>
            </w:tr>
            <w:tr w:rsidR="00045579" w:rsidRPr="00045579" w14:paraId="083285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02E5B1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card_number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: int</w:t>
                  </w:r>
                </w:p>
              </w:tc>
            </w:tr>
            <w:tr w:rsidR="00045579" w:rsidRPr="00045579" w14:paraId="589E424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3F178A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card_</w:t>
                  </w:r>
                  <w:proofErr w:type="gram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select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(</w:t>
                  </w:r>
                  <w:proofErr w:type="gram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):int</w:t>
                  </w:r>
                </w:p>
                <w:p w14:paraId="3076CCDF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discard_</w:t>
                  </w:r>
                  <w:proofErr w:type="gram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card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(</w:t>
                  </w:r>
                  <w:proofErr w:type="gram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):None </w:t>
                  </w:r>
                </w:p>
              </w:tc>
            </w:tr>
          </w:tbl>
          <w:p w14:paraId="4A6191A2" w14:textId="77777777" w:rsidR="00045579" w:rsidRPr="00045579" w:rsidRDefault="00045579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CC6A6" w14:textId="77777777" w:rsidR="00045579" w:rsidRPr="00045579" w:rsidRDefault="00045579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6"/>
            </w:tblGrid>
            <w:tr w:rsidR="00045579" w:rsidRPr="00045579" w14:paraId="1A81D82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FD9D22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045579">
                    <w:rPr>
                      <w:rFonts w:ascii="Calibri" w:eastAsia="Times New Roman" w:hAnsi="Calibri" w:cs="Calibri"/>
                      <w:b/>
                      <w:bCs/>
                      <w:color w:val="0000FF"/>
                      <w:lang w:eastAsia="en-US"/>
                    </w:rPr>
                    <w:t>Player</w:t>
                  </w:r>
                </w:p>
              </w:tc>
            </w:tr>
            <w:tr w:rsidR="00045579" w:rsidRPr="00045579" w14:paraId="34D5CCA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4D1500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points: int</w:t>
                  </w:r>
                </w:p>
                <w:p w14:paraId="622B5E84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card_guess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: str</w:t>
                  </w:r>
                </w:p>
              </w:tc>
            </w:tr>
            <w:tr w:rsidR="00045579" w:rsidRPr="00045579" w14:paraId="30F7A57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197705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14:paraId="2793142E" w14:textId="77777777" w:rsidR="00045579" w:rsidRPr="00045579" w:rsidRDefault="00045579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4954C6" w:rsidRPr="00045579" w14:paraId="0D0E5043" w14:textId="77777777" w:rsidTr="0004557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3D6F" w14:textId="77777777" w:rsidR="004954C6" w:rsidRPr="00045579" w:rsidRDefault="004954C6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A3D1" w14:textId="77777777" w:rsidR="004954C6" w:rsidRPr="00045579" w:rsidRDefault="004954C6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</w:tbl>
    <w:p w14:paraId="71D24323" w14:textId="77777777" w:rsidR="00045579" w:rsidRPr="00045579" w:rsidRDefault="00045579" w:rsidP="0004557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045579">
        <w:rPr>
          <w:rFonts w:ascii="Calibri" w:eastAsia="Times New Roman" w:hAnsi="Calibri" w:cs="Calibri"/>
          <w:color w:val="0000FF"/>
          <w:lang w:eastAsia="en-US"/>
        </w:rPr>
        <w:t>The methods in Game class I think could be similar to the methods in the Director class from the game of dices.</w:t>
      </w:r>
    </w:p>
    <w:p w14:paraId="2A668163" w14:textId="77777777" w:rsidR="00045579" w:rsidRPr="00045579" w:rsidRDefault="00045579" w:rsidP="0004557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045579">
        <w:rPr>
          <w:rFonts w:ascii="Calibri" w:eastAsia="Times New Roman" w:hAnsi="Calibri" w:cs="Calibri"/>
          <w:color w:val="0000FF"/>
          <w:lang w:eastAsia="en-US"/>
        </w:rPr>
        <w:t>I’m not sure how to add some methods in Player class</w:t>
      </w:r>
    </w:p>
    <w:p w14:paraId="397E8D8E" w14:textId="77777777" w:rsidR="00045579" w:rsidRPr="00045579" w:rsidRDefault="00045579" w:rsidP="0004557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045579">
        <w:rPr>
          <w:rFonts w:ascii="Calibri" w:eastAsia="Times New Roman" w:hAnsi="Calibri" w:cs="Calibri"/>
          <w:color w:val="0000FF"/>
          <w:lang w:eastAsia="en-US"/>
        </w:rPr>
        <w:t>Methods in the Card class could perform the actions that you mention at the beginning of this document</w:t>
      </w:r>
    </w:p>
    <w:p w14:paraId="19F23B8C" w14:textId="77777777" w:rsidR="00045579" w:rsidRDefault="00045579" w:rsidP="00BE1E4F">
      <w:pPr>
        <w:pStyle w:val="ListBullet"/>
        <w:numPr>
          <w:ilvl w:val="0"/>
          <w:numId w:val="0"/>
        </w:numPr>
        <w:ind w:left="432" w:hanging="432"/>
      </w:pPr>
    </w:p>
    <w:p w14:paraId="15BA96DD" w14:textId="77777777" w:rsidR="00BE1E4F" w:rsidRDefault="00BE1E4F" w:rsidP="00BE1E4F">
      <w:pPr>
        <w:pStyle w:val="ListBullet"/>
        <w:numPr>
          <w:ilvl w:val="0"/>
          <w:numId w:val="0"/>
        </w:numPr>
        <w:ind w:left="432" w:hanging="432"/>
      </w:pPr>
    </w:p>
    <w:p w14:paraId="6FEE69E8" w14:textId="24BC882E" w:rsidR="00BE1E4F" w:rsidRDefault="000E784A" w:rsidP="00BE1E4F">
      <w:pPr>
        <w:pStyle w:val="ListBullet"/>
      </w:pPr>
      <w:r>
        <w:t xml:space="preserve">Last </w:t>
      </w:r>
      <w:r w:rsidR="00522C84">
        <w:t>line</w:t>
      </w:r>
      <w:r w:rsidR="000C5307">
        <w:t xml:space="preserve"> of document.</w:t>
      </w:r>
    </w:p>
    <w:p w14:paraId="436F6D2F" w14:textId="77777777" w:rsidR="00BE1E4F" w:rsidRDefault="00BE1E4F" w:rsidP="00BE1E4F">
      <w:pPr>
        <w:pStyle w:val="ListBullet"/>
      </w:pPr>
    </w:p>
    <w:p w14:paraId="02F98400" w14:textId="77777777" w:rsidR="008918F2" w:rsidRPr="00F22C48" w:rsidRDefault="00632859" w:rsidP="00F22C48">
      <w:pPr>
        <w:pStyle w:val="Heading2"/>
      </w:pPr>
      <w:sdt>
        <w:sdtPr>
          <w:alias w:val="Heading 2:"/>
          <w:tag w:val="Heading 2:"/>
          <w:id w:val="-1712107927"/>
          <w:placeholder>
            <w:docPart w:val="2B4FDAC4B5304B34B722086E8D62F147"/>
          </w:placeholder>
          <w:temporary/>
          <w:showingPlcHdr/>
          <w15:appearance w15:val="hidden"/>
        </w:sdtPr>
        <w:sdtEndPr/>
        <w:sdtContent>
          <w:r w:rsidR="00F22C48" w:rsidRPr="00F22C48">
            <w:t>To learn more and get OneNote,</w:t>
          </w:r>
          <w:r w:rsidR="00F22C48">
            <w:t xml:space="preserve"> visit </w:t>
          </w:r>
        </w:sdtContent>
      </w:sdt>
      <w:sdt>
        <w:sdtPr>
          <w:rPr>
            <w:rStyle w:val="Hyperlink"/>
          </w:rPr>
          <w:alias w:val="Hyperlink:"/>
          <w:tag w:val="Hyperlink:"/>
          <w:id w:val="731575559"/>
          <w:placeholder>
            <w:docPart w:val="7D0556BC6AA748568BF586C70129C053"/>
          </w:placeholder>
          <w:temporary/>
          <w:showingPlcHdr/>
          <w15:appearance w15:val="hidden"/>
        </w:sdtPr>
        <w:sdtEndPr>
          <w:rPr>
            <w:rStyle w:val="DefaultParagraphFont"/>
            <w:color w:val="595959" w:themeColor="text1" w:themeTint="A6"/>
            <w:u w:val="none"/>
          </w:rPr>
        </w:sdtEndPr>
        <w:sdtContent>
          <w:hyperlink r:id="rId7" w:history="1">
            <w:r w:rsidR="00F22C48" w:rsidRPr="00F22C48">
              <w:rPr>
                <w:rStyle w:val="Hyperlink"/>
              </w:rPr>
              <w:t>www.onenote.com</w:t>
            </w:r>
          </w:hyperlink>
        </w:sdtContent>
      </w:sdt>
      <w:r w:rsidR="00E34FED" w:rsidRPr="00F22C48">
        <w:t>.</w:t>
      </w:r>
    </w:p>
    <w:sectPr w:rsidR="008918F2" w:rsidRPr="00F22C48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549D3" w14:textId="77777777" w:rsidR="00B715E5" w:rsidRDefault="00B715E5">
      <w:r>
        <w:separator/>
      </w:r>
    </w:p>
    <w:p w14:paraId="776E0668" w14:textId="77777777" w:rsidR="00B715E5" w:rsidRDefault="00B715E5"/>
  </w:endnote>
  <w:endnote w:type="continuationSeparator" w:id="0">
    <w:p w14:paraId="2913D3DE" w14:textId="77777777" w:rsidR="00B715E5" w:rsidRDefault="00B715E5">
      <w:r>
        <w:continuationSeparator/>
      </w:r>
    </w:p>
    <w:p w14:paraId="78B3C70F" w14:textId="77777777" w:rsidR="00B715E5" w:rsidRDefault="00B715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D194CD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9A7A0" w14:textId="77777777" w:rsidR="00B715E5" w:rsidRDefault="00B715E5">
      <w:r>
        <w:separator/>
      </w:r>
    </w:p>
    <w:p w14:paraId="59B084BC" w14:textId="77777777" w:rsidR="00B715E5" w:rsidRDefault="00B715E5"/>
  </w:footnote>
  <w:footnote w:type="continuationSeparator" w:id="0">
    <w:p w14:paraId="4B0DE9AF" w14:textId="77777777" w:rsidR="00B715E5" w:rsidRDefault="00B715E5">
      <w:r>
        <w:continuationSeparator/>
      </w:r>
    </w:p>
    <w:p w14:paraId="6FCACA78" w14:textId="77777777" w:rsidR="00B715E5" w:rsidRDefault="00B715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566500">
    <w:abstractNumId w:val="2"/>
  </w:num>
  <w:num w:numId="2" w16cid:durableId="758327598">
    <w:abstractNumId w:val="1"/>
  </w:num>
  <w:num w:numId="3" w16cid:durableId="810289480">
    <w:abstractNumId w:val="3"/>
  </w:num>
  <w:num w:numId="4" w16cid:durableId="395326699">
    <w:abstractNumId w:val="4"/>
  </w:num>
  <w:num w:numId="5" w16cid:durableId="109211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E5"/>
    <w:rsid w:val="0004068E"/>
    <w:rsid w:val="00045579"/>
    <w:rsid w:val="0005674C"/>
    <w:rsid w:val="000C5307"/>
    <w:rsid w:val="000E784A"/>
    <w:rsid w:val="001D504A"/>
    <w:rsid w:val="001F0CCA"/>
    <w:rsid w:val="0036624A"/>
    <w:rsid w:val="00384C4B"/>
    <w:rsid w:val="003F6C71"/>
    <w:rsid w:val="004131A8"/>
    <w:rsid w:val="00425F0D"/>
    <w:rsid w:val="00467017"/>
    <w:rsid w:val="004954C6"/>
    <w:rsid w:val="00522C84"/>
    <w:rsid w:val="00523A9A"/>
    <w:rsid w:val="0054501D"/>
    <w:rsid w:val="00575598"/>
    <w:rsid w:val="005A5914"/>
    <w:rsid w:val="00641588"/>
    <w:rsid w:val="00671756"/>
    <w:rsid w:val="00713E5A"/>
    <w:rsid w:val="008918F2"/>
    <w:rsid w:val="009439AB"/>
    <w:rsid w:val="0095566A"/>
    <w:rsid w:val="0096087D"/>
    <w:rsid w:val="00A00F75"/>
    <w:rsid w:val="00A94BA5"/>
    <w:rsid w:val="00AB5E10"/>
    <w:rsid w:val="00B41922"/>
    <w:rsid w:val="00B715E5"/>
    <w:rsid w:val="00BE1E4F"/>
    <w:rsid w:val="00BE46E0"/>
    <w:rsid w:val="00C876F7"/>
    <w:rsid w:val="00D52B7A"/>
    <w:rsid w:val="00E24797"/>
    <w:rsid w:val="00E34FED"/>
    <w:rsid w:val="00E428BD"/>
    <w:rsid w:val="00E93456"/>
    <w:rsid w:val="00EB06F2"/>
    <w:rsid w:val="00F22C48"/>
    <w:rsid w:val="00FA3415"/>
    <w:rsid w:val="00FF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C7C10"/>
  <w15:chartTrackingRefBased/>
  <w15:docId w15:val="{BB0FEA79-BB40-4979-B34B-0B8E037A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4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EB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eusx\AppData\Roaming\Microsoft\Templates\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.microsoft.com/fwlink/?LinkID=523891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4FDAC4B5304B34B722086E8D62F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8798D-E08D-4494-AC6F-EFBEEC4413D5}"/>
      </w:docPartPr>
      <w:docPartBody>
        <w:p w:rsidR="003117CF" w:rsidRDefault="003117CF">
          <w:pPr>
            <w:pStyle w:val="2B4FDAC4B5304B34B722086E8D62F147"/>
          </w:pPr>
          <w:r w:rsidRPr="00F22C48">
            <w:t>To learn more and get OneNote,</w:t>
          </w:r>
          <w:r>
            <w:t xml:space="preserve"> visit </w:t>
          </w:r>
        </w:p>
      </w:docPartBody>
    </w:docPart>
    <w:docPart>
      <w:docPartPr>
        <w:name w:val="7D0556BC6AA748568BF586C70129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5600-F3CB-4402-8FC5-91F5FDC6C617}"/>
      </w:docPartPr>
      <w:docPartBody>
        <w:p w:rsidR="003117CF" w:rsidRDefault="003117CF">
          <w:pPr>
            <w:pStyle w:val="7D0556BC6AA748568BF586C70129C053"/>
          </w:pPr>
          <w:hyperlink r:id="rId5" w:history="1">
            <w:r w:rsidRPr="00F22C48">
              <w:rPr>
                <w:rStyle w:val="Hyperlink"/>
              </w:rPr>
              <w:t>www.onenote.com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9291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CF"/>
    <w:rsid w:val="0031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2B4FDAC4B5304B34B722086E8D62F147">
    <w:name w:val="2B4FDAC4B5304B34B722086E8D62F147"/>
  </w:style>
  <w:style w:type="character" w:styleId="Hyperlink">
    <w:name w:val="Hyperlink"/>
    <w:basedOn w:val="DefaultParagraphFont"/>
    <w:uiPriority w:val="98"/>
    <w:rPr>
      <w:color w:val="0563C1" w:themeColor="hyperlink"/>
      <w:u w:val="single"/>
    </w:rPr>
  </w:style>
  <w:style w:type="paragraph" w:customStyle="1" w:styleId="7D0556BC6AA748568BF586C70129C053">
    <w:name w:val="7D0556BC6AA748568BF586C70129C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158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Cameron</dc:creator>
  <cp:keywords/>
  <dc:description/>
  <cp:lastModifiedBy>William Cameron</cp:lastModifiedBy>
  <cp:revision>12</cp:revision>
  <dcterms:created xsi:type="dcterms:W3CDTF">2022-05-04T00:36:00Z</dcterms:created>
  <dcterms:modified xsi:type="dcterms:W3CDTF">2022-05-05T01:36:00Z</dcterms:modified>
</cp:coreProperties>
</file>